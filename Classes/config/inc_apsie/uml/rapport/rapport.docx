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E08" w:rsidRDefault="00A53E08"/>
    <w:p w:rsidR="00A53E08" w:rsidRDefault="00A53E08"/>
    <w:p w:rsidR="00A53E08" w:rsidRDefault="00A53E08"/>
    <w:p w:rsidR="00A53E08" w:rsidRDefault="00A53E08"/>
    <w:p w:rsidR="00A53E08" w:rsidRDefault="00A53E08"/>
    <w:p w:rsidR="00A53E08" w:rsidRDefault="00A53E08"/>
    <w:p w:rsidR="00A53E08" w:rsidRDefault="00A53E08"/>
    <w:p w:rsidR="00A53E08" w:rsidRDefault="00A53E08"/>
    <w:p w:rsidR="00A53E08" w:rsidRDefault="00A53E08">
      <w:pPr>
        <w:pStyle w:val="ReportInformation"/>
      </w:pPr>
    </w:p>
    <w:p w:rsidR="00A53E08" w:rsidRDefault="00A53E08">
      <w:pPr>
        <w:pStyle w:val="ReportInformation"/>
        <w:sectPr w:rsidR="00A53E08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cols w:space="720"/>
          <w:docGrid w:linePitch="360"/>
        </w:sectPr>
      </w:pPr>
    </w:p>
    <w:p w:rsidR="00A53E08" w:rsidRDefault="00A53E08">
      <w:pPr>
        <w:pStyle w:val="PageTitle"/>
      </w:pPr>
      <w:r>
        <w:t>Table of Contents</w:t>
      </w:r>
    </w:p>
    <w:p w:rsidR="00A53E08" w:rsidRDefault="00A53E08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bS9nI9SGAqAWPYwS" w:history="1">
        <w:r>
          <w:rPr>
            <w:webHidden/>
          </w:rPr>
          <w:t>Use Case Ranks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bS9nI9SGAqAWPYwS \h 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53E08" w:rsidRDefault="00A53E08">
      <w:pPr>
        <w:pStyle w:val="TOC1"/>
        <w:tabs>
          <w:tab w:val="right" w:leader="dot" w:pos="9023"/>
        </w:tabs>
      </w:pPr>
      <w:hyperlink w:anchor="Stereotypeszm9nI9SGAqAWPYwT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Stereotypeszm9nI9SGAqAWPYwT \h 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53E08" w:rsidRDefault="00A53E08">
      <w:pPr>
        <w:pStyle w:val="TOC1"/>
        <w:tabs>
          <w:tab w:val="right" w:leader="dot" w:pos="9023"/>
        </w:tabs>
      </w:pPr>
      <w:hyperlink w:anchor="2bkNI9SGAqAWPQ2s" w:history="1">
        <w:r>
          <w:rPr>
            <w:webHidden/>
          </w:rPr>
          <w:t>Lea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2bkNI9SGAqAWPQ2s \h 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53E08" w:rsidRDefault="00A53E08">
      <w:r>
        <w:fldChar w:fldCharType="end"/>
      </w:r>
    </w:p>
    <w:p w:rsidR="00A53E08" w:rsidRDefault="00A53E08">
      <w:r>
        <w:br w:type="page"/>
      </w:r>
    </w:p>
    <w:p w:rsidR="00A53E08" w:rsidRDefault="00A53E08">
      <w:pPr>
        <w:pStyle w:val="PageTitle"/>
      </w:pPr>
      <w:r>
        <w:t>Table of Figures</w:t>
      </w:r>
    </w:p>
    <w:p w:rsidR="00A53E08" w:rsidRDefault="00A53E08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2bkNI9SGAqAWPQ2s" w:history="1">
        <w:r>
          <w:rPr>
            <w:webHidden/>
          </w:rPr>
          <w:t>Lea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2bkNI9SGAqAWPQ2s \h 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53E08" w:rsidRDefault="00A53E08">
      <w:r>
        <w:fldChar w:fldCharType="end"/>
      </w:r>
    </w:p>
    <w:p w:rsidR="00A53E08" w:rsidRDefault="00A53E08">
      <w:r>
        <w:br w:type="page"/>
      </w:r>
    </w:p>
    <w:p w:rsidR="00A53E08" w:rsidRDefault="00A53E08">
      <w:pPr>
        <w:pStyle w:val="Heading1"/>
      </w:pPr>
      <w:bookmarkStart w:id="0" w:name="bS9nI9SGAqAWPYwS"/>
      <w:r>
        <w:t>Use Case Ranks</w:t>
      </w:r>
      <w:bookmarkEnd w:id="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Rank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Description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Low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Medium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High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</w:p>
        </w:tc>
      </w:tr>
    </w:tbl>
    <w:p w:rsidR="00A53E08" w:rsidRDefault="00A53E08">
      <w:r>
        <w:br w:type="page"/>
      </w:r>
    </w:p>
    <w:p w:rsidR="00A53E08" w:rsidRDefault="00A53E08">
      <w:pPr>
        <w:pStyle w:val="Heading1"/>
      </w:pPr>
      <w:bookmarkStart w:id="1" w:name="Stereotypeszm9nI9SGAqAWPYwT"/>
      <w:r>
        <w:t>Stereotypes</w:t>
      </w:r>
      <w:bookmarkEnd w:id="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UseCase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6"/>
              <w:gridCol w:w="3760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Level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15:28:57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6"/>
              <w:gridCol w:w="3760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15:28:57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6"/>
              <w:gridCol w:w="3760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15:28:57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6"/>
              <w:gridCol w:w="3760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15:28:57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7"/>
              <w:gridCol w:w="3759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15:28:57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7"/>
              <w:gridCol w:w="3759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15:28:57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7"/>
              <w:gridCol w:w="3759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15:28:57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7"/>
              <w:gridCol w:w="3759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15:28:57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A53E08" w:rsidRDefault="00A53E08"/>
        </w:tc>
      </w:tr>
    </w:tbl>
    <w:p w:rsidR="00A53E08" w:rsidRDefault="00A53E0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requirement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7"/>
              <w:gridCol w:w="3759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15:28:46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HTML Text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7"/>
              <w:gridCol w:w="3759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15:28:46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7"/>
              <w:gridCol w:w="3759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15:28:46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6"/>
              <w:gridCol w:w="3760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15:28:46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6"/>
              <w:gridCol w:w="3760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15:28:46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6"/>
              <w:gridCol w:w="3760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15:28:46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 w:rsidR="00A53E08" w:rsidRDefault="00A53E08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6"/>
              <w:gridCol w:w="3760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15:28:46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15:41:38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 w:rsidR="00A53E08" w:rsidRDefault="00A53E08"/>
        </w:tc>
      </w:tr>
    </w:tbl>
    <w:p w:rsidR="00A53E08" w:rsidRDefault="00A53E08"/>
    <w:p w:rsidR="00A53E08" w:rsidRDefault="00A53E08">
      <w:r>
        <w:br w:type="page"/>
      </w:r>
    </w:p>
    <w:p w:rsidR="00A53E08" w:rsidRDefault="00A53E08">
      <w:pPr>
        <w:pStyle w:val="DiagramType"/>
      </w:pPr>
      <w:r>
        <w:t>Diagramme de classes</w:t>
      </w:r>
    </w:p>
    <w:p w:rsidR="00A53E08" w:rsidRDefault="00A53E08">
      <w:pPr>
        <w:pStyle w:val="Heading1"/>
      </w:pPr>
      <w:bookmarkStart w:id="2" w:name="2bkNI9SGAqAWPQ2s"/>
      <w:bookmarkEnd w:id="2"/>
      <w:r>
        <w:t>Lea</w:t>
      </w:r>
    </w:p>
    <w:p w:rsidR="00A53E08" w:rsidRDefault="00A53E08">
      <w:r w:rsidRPr="002C24D8">
        <w:rPr>
          <w:noProof/>
          <w:lang w:val="fr-FR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.png" o:spid="_x0000_i1025" type="#_x0000_t75" alt="Image0.png" style="width:444.75pt;height:367.5pt;visibility:visible">
            <v:imagedata r:id="rId4" o:title=""/>
          </v:shape>
        </w:pic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Valeur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15:32:10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16:30:50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</w:t>
            </w:r>
          </w:p>
        </w:tc>
      </w:tr>
    </w:tbl>
    <w:p w:rsidR="00A53E08" w:rsidRDefault="00A53E08"/>
    <w:p w:rsidR="00A53E08" w:rsidRDefault="00A53E08">
      <w:pPr>
        <w:pStyle w:val="Heading2"/>
      </w:pPr>
      <w:r>
        <w:t>Synthèse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804"/>
        <w:gridCol w:w="7219"/>
      </w:tblGrid>
      <w:tr w:rsidR="00A53E0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Documentation</w:t>
            </w:r>
          </w:p>
        </w:tc>
      </w:tr>
      <w:tr w:rsidR="00A53E0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 w:rsidRPr="002C24D8">
              <w:rPr>
                <w:noProof/>
                <w:lang w:val="fr-FR" w:eastAsia="fr-FR"/>
              </w:rPr>
              <w:pict>
                <v:shape id="Image1.png" o:spid="_x0000_i1026" type="#_x0000_t75" alt="Image1.png" style="width:18pt;height:18pt;visibility:visible">
                  <v:imagedata r:id="rId5" o:title=""/>
                </v:shape>
              </w:pict>
            </w:r>
            <w:r>
              <w:t xml:space="preserve"> </w:t>
            </w:r>
            <w:hyperlink w:anchor="pN0jI9SGAqAWPW4w" w:history="1">
              <w:r>
                <w:t>Contact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</w:p>
        </w:tc>
      </w:tr>
      <w:tr w:rsidR="00A53E0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 w:rsidRPr="002C24D8">
              <w:rPr>
                <w:noProof/>
                <w:lang w:val="fr-FR" w:eastAsia="fr-FR"/>
              </w:rPr>
              <w:pict>
                <v:shape id="_x0000_i1027" type="#_x0000_t75" alt="Image1.png" style="width:18pt;height:18pt;visibility:visible">
                  <v:imagedata r:id="rId5" o:title=""/>
                </v:shape>
              </w:pict>
            </w:r>
            <w:r>
              <w:t xml:space="preserve"> </w:t>
            </w:r>
            <w:hyperlink w:anchor="pinLI9SGAqAWPRi." w:history="1">
              <w:r>
                <w:t>Prestations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</w:p>
        </w:tc>
      </w:tr>
      <w:tr w:rsidR="00A53E0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 w:rsidRPr="002C24D8">
              <w:rPr>
                <w:noProof/>
                <w:lang w:val="fr-FR" w:eastAsia="fr-FR"/>
              </w:rPr>
              <w:pict>
                <v:shape id="_x0000_i1028" type="#_x0000_t75" alt="Image1.png" style="width:18pt;height:18pt;visibility:visible">
                  <v:imagedata r:id="rId5" o:title=""/>
                </v:shape>
              </w:pict>
            </w:r>
            <w:r>
              <w:t xml:space="preserve"> </w:t>
            </w:r>
            <w:hyperlink w:anchor="H4mHI9SGAqAWPStF" w:history="1">
              <w:r>
                <w:t>Organisation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</w:p>
        </w:tc>
      </w:tr>
    </w:tbl>
    <w:p w:rsidR="00A53E08" w:rsidRDefault="00A53E08"/>
    <w:p w:rsidR="00A53E08" w:rsidRDefault="00A53E08"/>
    <w:p w:rsidR="00A53E08" w:rsidRDefault="00A53E08">
      <w:pPr>
        <w:pStyle w:val="Heading2"/>
      </w:pPr>
      <w:r>
        <w:t>Détails</w:t>
      </w:r>
    </w:p>
    <w:p w:rsidR="00A53E08" w:rsidRDefault="00A53E08">
      <w:pPr>
        <w:pStyle w:val="Heading3"/>
      </w:pPr>
      <w:r w:rsidRPr="002C24D8">
        <w:rPr>
          <w:noProof/>
          <w:lang w:val="fr-FR" w:eastAsia="fr-FR"/>
        </w:rPr>
        <w:pict>
          <v:shape id="_x0000_i1029" type="#_x0000_t75" alt="Image1.png" style="width:27.75pt;height:27.75pt;visibility:visible">
            <v:imagedata r:id="rId5" o:title=""/>
          </v:shape>
        </w:pict>
      </w:r>
      <w:r>
        <w:t xml:space="preserve"> </w:t>
      </w:r>
      <w:bookmarkStart w:id="3" w:name="pN0jI9SGAqAWPW4w"/>
      <w:bookmarkStart w:id="4" w:name="pN0jI9SGAqAWPW4x"/>
      <w:r>
        <w:t>Contact</w:t>
      </w:r>
      <w:bookmarkEnd w:id="3"/>
      <w:bookmarkEnd w:id="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Valeur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public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15:54:08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</w:tbl>
    <w:p w:rsidR="00A53E08" w:rsidRDefault="00A53E08"/>
    <w:p w:rsidR="00A53E08" w:rsidRDefault="00A53E08"/>
    <w:p w:rsidR="00A53E08" w:rsidRDefault="00A53E08"/>
    <w:p w:rsidR="00A53E08" w:rsidRDefault="00A53E08"/>
    <w:p w:rsidR="00A53E08" w:rsidRDefault="00A53E08"/>
    <w:p w:rsidR="00A53E08" w:rsidRDefault="00A53E08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2105"/>
        <w:gridCol w:w="2105"/>
        <w:gridCol w:w="2106"/>
      </w:tblGrid>
      <w:tr w:rsidR="00A53E0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private categorie :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15:54:28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16:01:25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 w:rsidRPr="002C24D8">
              <w:rPr>
                <w:noProof/>
                <w:lang w:val="fr-FR" w:eastAsia="fr-FR"/>
              </w:rPr>
              <w:pict>
                <v:shape id="Image2.png" o:spid="_x0000_i1030" type="#_x0000_t75" alt="Image2.png" style="width:18pt;height:18pt;visibility:visible">
                  <v:imagedata r:id="rId6" o:title=""/>
                </v:shape>
              </w:pict>
            </w:r>
            <w:r>
              <w:t xml:space="preserve">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Unspecified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None</w:t>
            </w:r>
          </w:p>
        </w:tc>
      </w:tr>
      <w:tr w:rsidR="00A53E0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private nom :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16:18:24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 w:rsidRPr="002C24D8">
              <w:rPr>
                <w:noProof/>
                <w:lang w:val="fr-FR" w:eastAsia="fr-FR"/>
              </w:rPr>
              <w:pict>
                <v:shape id="_x0000_i1031" type="#_x0000_t75" alt="Image2.png" style="width:18pt;height:18pt;visibility:visible">
                  <v:imagedata r:id="rId6" o:title=""/>
                </v:shape>
              </w:pict>
            </w:r>
            <w:r>
              <w:t xml:space="preserve">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Unspecified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None</w:t>
            </w:r>
          </w:p>
        </w:tc>
      </w:tr>
      <w:tr w:rsidR="00A53E0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private prenom :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16:19:07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 w:rsidRPr="002C24D8">
              <w:rPr>
                <w:noProof/>
                <w:lang w:val="fr-FR" w:eastAsia="fr-FR"/>
              </w:rPr>
              <w:pict>
                <v:shape id="_x0000_i1032" type="#_x0000_t75" alt="Image2.png" style="width:18pt;height:18pt;visibility:visible">
                  <v:imagedata r:id="rId6" o:title=""/>
                </v:shape>
              </w:pict>
            </w:r>
            <w:r>
              <w:t xml:space="preserve">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Unspecified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None</w:t>
            </w:r>
          </w:p>
        </w:tc>
      </w:tr>
      <w:tr w:rsidR="00A53E0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private tel_pro_1 :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16:19:12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 w:rsidRPr="002C24D8">
              <w:rPr>
                <w:noProof/>
                <w:lang w:val="fr-FR" w:eastAsia="fr-FR"/>
              </w:rPr>
              <w:pict>
                <v:shape id="_x0000_i1033" type="#_x0000_t75" alt="Image2.png" style="width:18pt;height:18pt;visibility:visible">
                  <v:imagedata r:id="rId6" o:title=""/>
                </v:shape>
              </w:pict>
            </w:r>
            <w:r>
              <w:t xml:space="preserve">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Unspecified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None</w:t>
            </w:r>
          </w:p>
        </w:tc>
      </w:tr>
      <w:tr w:rsidR="00A53E0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private tel_pro_2 :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16:19:22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 w:rsidRPr="002C24D8">
              <w:rPr>
                <w:noProof/>
                <w:lang w:val="fr-FR" w:eastAsia="fr-FR"/>
              </w:rPr>
              <w:pict>
                <v:shape id="_x0000_i1034" type="#_x0000_t75" alt="Image2.png" style="width:18pt;height:18pt;visibility:visible">
                  <v:imagedata r:id="rId6" o:title=""/>
                </v:shape>
              </w:pict>
            </w:r>
            <w:r>
              <w:t xml:space="preserve">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Unspecified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None</w:t>
            </w:r>
          </w:p>
        </w:tc>
      </w:tr>
    </w:tbl>
    <w:p w:rsidR="00A53E08" w:rsidRDefault="00A53E08"/>
    <w:p w:rsidR="00A53E08" w:rsidRDefault="00A53E08"/>
    <w:p w:rsidR="00A53E08" w:rsidRDefault="00A53E08"/>
    <w:p w:rsidR="00A53E08" w:rsidRDefault="00A53E08"/>
    <w:p w:rsidR="00A53E08" w:rsidRDefault="00A53E08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public Contact ()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15:56:06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16:01:25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true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public ajouter_contact ()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15:57:32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true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public supprimer_contact ()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16:15:54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true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public modifier_contact ()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16:17:04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true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</w:tbl>
    <w:p w:rsidR="00A53E08" w:rsidRDefault="00A53E08"/>
    <w:p w:rsidR="00A53E08" w:rsidRDefault="00A53E08">
      <w:pPr>
        <w:pStyle w:val="Heading3"/>
      </w:pPr>
      <w:r w:rsidRPr="002C24D8">
        <w:rPr>
          <w:noProof/>
          <w:lang w:val="fr-FR" w:eastAsia="fr-FR"/>
        </w:rPr>
        <w:pict>
          <v:shape id="_x0000_i1035" type="#_x0000_t75" alt="Image1.png" style="width:27.75pt;height:27.75pt;visibility:visible">
            <v:imagedata r:id="rId5" o:title=""/>
          </v:shape>
        </w:pict>
      </w:r>
      <w:r>
        <w:t xml:space="preserve"> </w:t>
      </w:r>
      <w:bookmarkStart w:id="5" w:name="pinLI9SGAqAWPRi."/>
      <w:bookmarkStart w:id="6" w:name="pinLI9SGAqAWPRi_"/>
      <w:bookmarkEnd w:id="5"/>
      <w:r>
        <w:t>Prestations</w:t>
      </w:r>
      <w:bookmarkEnd w:id="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Valeur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public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16:10:21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</w:tbl>
    <w:p w:rsidR="00A53E08" w:rsidRDefault="00A53E08"/>
    <w:p w:rsidR="00A53E08" w:rsidRDefault="00A53E08"/>
    <w:p w:rsidR="00A53E08" w:rsidRDefault="00A53E08"/>
    <w:p w:rsidR="00A53E08" w:rsidRDefault="00A53E08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2105"/>
        <w:gridCol w:w="2105"/>
        <w:gridCol w:w="2106"/>
      </w:tblGrid>
      <w:tr w:rsidR="00A53E0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private date_debut : int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16:10:51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 w:rsidRPr="002C24D8">
              <w:rPr>
                <w:noProof/>
                <w:lang w:val="fr-FR" w:eastAsia="fr-FR"/>
              </w:rPr>
              <w:pict>
                <v:shape id="_x0000_i1036" type="#_x0000_t75" alt="Image2.png" style="width:18pt;height:18pt;visibility:visible">
                  <v:imagedata r:id="rId6" o:title=""/>
                </v:shape>
              </w:pict>
            </w:r>
            <w:r>
              <w:t xml:space="preserve"> int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Unspecified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None</w:t>
            </w:r>
          </w:p>
        </w:tc>
      </w:tr>
      <w:tr w:rsidR="00A53E0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private date_fin : int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16:12:14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 w:rsidRPr="002C24D8">
              <w:rPr>
                <w:noProof/>
                <w:lang w:val="fr-FR" w:eastAsia="fr-FR"/>
              </w:rPr>
              <w:pict>
                <v:shape id="_x0000_i1037" type="#_x0000_t75" alt="Image2.png" style="width:18pt;height:18pt;visibility:visible">
                  <v:imagedata r:id="rId6" o:title=""/>
                </v:shape>
              </w:pict>
            </w:r>
            <w:r>
              <w:t xml:space="preserve"> int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Unspecified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None</w:t>
            </w:r>
          </w:p>
        </w:tc>
      </w:tr>
      <w:tr w:rsidR="00A53E0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private identifiant :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16:12:31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16:21:38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 w:rsidRPr="002C24D8">
              <w:rPr>
                <w:noProof/>
                <w:lang w:val="fr-FR" w:eastAsia="fr-FR"/>
              </w:rPr>
              <w:pict>
                <v:shape id="_x0000_i1038" type="#_x0000_t75" alt="Image2.png" style="width:18pt;height:18pt;visibility:visible">
                  <v:imagedata r:id="rId6" o:title=""/>
                </v:shape>
              </w:pict>
            </w:r>
            <w:r>
              <w:t xml:space="preserve"> string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Unspecified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None</w:t>
            </w:r>
          </w:p>
        </w:tc>
      </w:tr>
    </w:tbl>
    <w:p w:rsidR="00A53E08" w:rsidRDefault="00A53E08"/>
    <w:p w:rsidR="00A53E08" w:rsidRDefault="00A53E08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public Prestations ()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16:10:45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16:11:38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true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</w:tbl>
    <w:p w:rsidR="00A53E08" w:rsidRDefault="00A53E08"/>
    <w:p w:rsidR="00A53E08" w:rsidRDefault="00A53E08">
      <w:pPr>
        <w:pStyle w:val="Heading3"/>
      </w:pPr>
      <w:r w:rsidRPr="002C24D8">
        <w:rPr>
          <w:noProof/>
          <w:lang w:val="fr-FR" w:eastAsia="fr-FR"/>
        </w:rPr>
        <w:pict>
          <v:shape id="_x0000_i1039" type="#_x0000_t75" alt="Image1.png" style="width:27.75pt;height:27.75pt;visibility:visible">
            <v:imagedata r:id="rId5" o:title=""/>
          </v:shape>
        </w:pict>
      </w:r>
      <w:r>
        <w:t xml:space="preserve"> </w:t>
      </w:r>
      <w:bookmarkStart w:id="7" w:name="H4mHI9SGAqAWPStF"/>
      <w:bookmarkStart w:id="8" w:name="H4mHI9SGAqAWPStG"/>
      <w:r>
        <w:t>Organisation</w:t>
      </w:r>
      <w:bookmarkEnd w:id="7"/>
      <w:bookmarkEnd w:id="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Valeur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public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16:25:38</w:t>
            </w:r>
          </w:p>
        </w:tc>
      </w:tr>
    </w:tbl>
    <w:p w:rsidR="00A53E08" w:rsidRDefault="00A53E08"/>
    <w:p w:rsidR="00A53E08" w:rsidRDefault="00A53E08"/>
    <w:p w:rsidR="00A53E08" w:rsidRDefault="00A53E08"/>
    <w:p w:rsidR="00A53E08" w:rsidRDefault="00A53E08"/>
    <w:p w:rsidR="00A53E08" w:rsidRDefault="00A53E08"/>
    <w:p w:rsidR="00A53E08" w:rsidRDefault="00A53E08"/>
    <w:p w:rsidR="00A53E08" w:rsidRDefault="00A53E08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public Organisation ()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16:25:57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true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public ajouter_organisation ()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16:27:26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true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public modifier_organisation ()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16:28:01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true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public supprimer_organisation ()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16:28:11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true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public lier ($id_contact)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9"/>
              <w:gridCol w:w="3757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$id_contact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16:29:03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53E08" w:rsidRDefault="00A53E08"/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16:28:29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true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53E08" w:rsidRDefault="00A53E08">
            <w:pPr>
              <w:pStyle w:val="TableHeader"/>
            </w:pPr>
            <w:r>
              <w:t>public delier ($id_contact)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09"/>
              <w:gridCol w:w="3757"/>
            </w:tblGrid>
            <w:tr w:rsidR="00A53E0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53E08" w:rsidRDefault="00A53E08">
                  <w:pPr>
                    <w:pStyle w:val="TableHeader"/>
                  </w:pPr>
                  <w:r>
                    <w:t>$id_contact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Drenault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19 oct. 2010 16:30:09</w:t>
                  </w:r>
                </w:p>
              </w:tc>
            </w:tr>
            <w:tr w:rsidR="00A53E0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E08" w:rsidRDefault="00A53E08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53E08" w:rsidRDefault="00A53E08"/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Drenault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19 oct. 2010 16:29:03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true</w:t>
            </w:r>
          </w:p>
        </w:tc>
      </w:tr>
      <w:tr w:rsidR="00A53E0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E08" w:rsidRDefault="00A53E08">
            <w:pPr>
              <w:pStyle w:val="TableContent"/>
            </w:pPr>
            <w:r>
              <w:t>false</w:t>
            </w:r>
          </w:p>
        </w:tc>
      </w:tr>
    </w:tbl>
    <w:p w:rsidR="00A53E08" w:rsidRDefault="00A53E08"/>
    <w:sectPr w:rsidR="00A53E08" w:rsidSect="00185E35">
      <w:pgSz w:w="11904" w:h="168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0F2E"/>
    <w:rsid w:val="00185E35"/>
    <w:rsid w:val="002C24D8"/>
    <w:rsid w:val="007359B9"/>
    <w:rsid w:val="007B26A1"/>
    <w:rsid w:val="00A53E08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A56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A56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A56"/>
    <w:rPr>
      <w:rFonts w:asciiTheme="majorHAnsi" w:eastAsiaTheme="majorEastAsia" w:hAnsiTheme="majorHAnsi" w:cstheme="majorBidi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A56"/>
    <w:rPr>
      <w:rFonts w:asciiTheme="minorHAnsi" w:eastAsiaTheme="minorEastAsia" w:hAnsiTheme="minorHAnsi" w:cstheme="minorBidi"/>
      <w:b/>
      <w:bCs/>
      <w:sz w:val="28"/>
      <w:szCs w:val="28"/>
      <w:lang w:val="en-GB" w:eastAsia="en-GB"/>
    </w:rPr>
  </w:style>
  <w:style w:type="paragraph" w:customStyle="1" w:styleId="DocumentTitle">
    <w:name w:val="Document Title"/>
    <w:basedOn w:val="Normal"/>
    <w:uiPriority w:val="99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uiPriority w:val="99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uiPriority w:val="99"/>
  </w:style>
  <w:style w:type="paragraph" w:customStyle="1" w:styleId="ReportTitle">
    <w:name w:val="Report Title"/>
    <w:basedOn w:val="PageTitle"/>
    <w:uiPriority w:val="99"/>
    <w:rPr>
      <w:b/>
      <w:sz w:val="48"/>
    </w:rPr>
  </w:style>
  <w:style w:type="paragraph" w:customStyle="1" w:styleId="PageTitle">
    <w:name w:val="Page Title"/>
    <w:basedOn w:val="Normal"/>
    <w:uiPriority w:val="99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uiPriority w:val="99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uiPriority w:val="99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uiPriority w:val="99"/>
    <w:pPr>
      <w:spacing w:before="80" w:after="40"/>
      <w:ind w:left="144" w:right="144"/>
    </w:pPr>
  </w:style>
  <w:style w:type="paragraph" w:customStyle="1" w:styleId="DiagramType">
    <w:name w:val="DiagramType"/>
    <w:basedOn w:val="Normal"/>
    <w:uiPriority w:val="99"/>
    <w:rPr>
      <w:b/>
      <w:sz w:val="28"/>
    </w:rPr>
  </w:style>
  <w:style w:type="paragraph" w:customStyle="1" w:styleId="ReportInformation">
    <w:name w:val="Report Information"/>
    <w:basedOn w:val="ReportTitle"/>
    <w:uiPriority w:val="99"/>
    <w:rPr>
      <w:sz w:val="32"/>
    </w:rPr>
  </w:style>
  <w:style w:type="paragraph" w:styleId="TOC1">
    <w:name w:val="toc 1"/>
    <w:basedOn w:val="Normal"/>
    <w:next w:val="Normal"/>
    <w:autoRedefine/>
    <w:uiPriority w:val="99"/>
  </w:style>
  <w:style w:type="paragraph" w:styleId="TOC2">
    <w:name w:val="toc 2"/>
    <w:basedOn w:val="Normal"/>
    <w:next w:val="Normal"/>
    <w:autoRedefine/>
    <w:uiPriority w:val="99"/>
    <w:pPr>
      <w:ind w:left="200"/>
    </w:pPr>
  </w:style>
  <w:style w:type="paragraph" w:styleId="TOC3">
    <w:name w:val="toc 3"/>
    <w:basedOn w:val="Normal"/>
    <w:next w:val="Normal"/>
    <w:autoRedefine/>
    <w:uiPriority w:val="99"/>
    <w:pPr>
      <w:ind w:left="400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15</Pages>
  <Words>1118</Words>
  <Characters>6150</Characters>
  <Application>Microsoft Office Outlook</Application>
  <DocSecurity>0</DocSecurity>
  <Lines>0</Lines>
  <Paragraphs>0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Karudev</cp:lastModifiedBy>
  <cp:revision>2</cp:revision>
  <dcterms:created xsi:type="dcterms:W3CDTF">2009-05-18T04:18:00Z</dcterms:created>
  <dcterms:modified xsi:type="dcterms:W3CDTF">2010-10-19T14:36:00Z</dcterms:modified>
</cp:coreProperties>
</file>